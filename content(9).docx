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E02DCD" w:rsidP="00523479">
            <w:pPr>
              <w:pStyle w:val="Initials"/>
            </w:pPr>
            <w:bookmarkStart w:id="0" w:name="_GoBack"/>
            <w:bookmarkEnd w:id="0"/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4ADB4600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0C2F66CB04A54146B688652446484DF4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A50939" w:rsidRPr="00906BEE">
                  <w:t>YN</w:t>
                </w:r>
              </w:sdtContent>
            </w:sdt>
          </w:p>
          <w:p w:rsidR="00A50939" w:rsidRPr="00906BEE" w:rsidRDefault="0089703A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3763BB2CCE6A4CA3B8CE5830B807F692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sdt>
            <w:sdtPr>
              <w:alias w:val="Enter objective:"/>
              <w:tag w:val="Enter objective:"/>
              <w:id w:val="-1216425596"/>
              <w:placeholder>
                <w:docPart w:val="C3BD4A32D4F448F4A9326BF4A1F87BCB"/>
              </w:placeholder>
              <w:temporary/>
              <w:showingPlcHdr/>
              <w15:appearance w15:val="hidden"/>
            </w:sdtPr>
            <w:sdtEndPr/>
            <w:sdtContent>
              <w:p w:rsidR="00823C54" w:rsidRDefault="002C2CDD" w:rsidP="007569C1">
                <w:r w:rsidRPr="00906BEE">
                  <w:t>To get started, click placeholder text and start typing. Be brief: one or two sentences.</w:t>
                </w:r>
              </w:p>
              <w:p w:rsidR="002C2CDD" w:rsidRPr="00906BEE" w:rsidRDefault="00823C54" w:rsidP="007569C1">
                <w:r w:rsidRPr="00823C54">
                  <w:t>Double-click the table cells in the footer to add your contact info (or delete the columns you don’t want).</w:t>
                </w:r>
              </w:p>
            </w:sdtContent>
          </w:sdt>
          <w:p w:rsidR="002C2CDD" w:rsidRPr="00906BEE" w:rsidRDefault="0089703A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39F85E4C3037424C86C5CC7C3AD3327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sdt>
            <w:sdtPr>
              <w:alias w:val="Enter skills:"/>
              <w:tag w:val="Enter skills:"/>
              <w:id w:val="929707386"/>
              <w:placeholder>
                <w:docPart w:val="C0CEFF2BAFEE49C988787333696B41CA"/>
              </w:placeholder>
              <w:temporary/>
              <w:showingPlcHdr/>
              <w15:appearance w15:val="hidden"/>
            </w:sdtPr>
            <w:sdtEndPr/>
            <w:sdtContent>
              <w:p w:rsidR="00741125" w:rsidRPr="00906BEE" w:rsidRDefault="002C2CDD" w:rsidP="00741125">
                <w:r w:rsidRPr="00906BEE">
                  <w:t>Explain what you’re especially good at. What sets you apart? Use your own language—not jargon.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89703A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BE89F7E39CD140E6A0B777F89C1DA171"/>
                      </w:placeholder>
                      <w:showingPlcHdr/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D97A41">
                        <w:t>Your name</w:t>
                      </w:r>
                    </w:sdtContent>
                  </w:sdt>
                </w:p>
                <w:p w:rsidR="00906BEE" w:rsidRPr="00906BEE" w:rsidRDefault="0089703A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BF5DEA61DE57446685BA330830D756FB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02DCD" w:rsidRPr="00906BEE">
                        <w:t>Profession or Industry</w:t>
                      </w:r>
                    </w:sdtContent>
                  </w:sdt>
                  <w:r w:rsidR="00E02DCD" w:rsidRPr="00906BEE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38D19B3B9007498B81096DA18547518A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612DA" w:rsidRPr="00906BEE">
                        <w:t>Link to other online properties: Portfolio/Website/Blog</w:t>
                      </w:r>
                    </w:sdtContent>
                  </w:sdt>
                </w:p>
              </w:tc>
            </w:tr>
          </w:tbl>
          <w:p w:rsidR="002C2CDD" w:rsidRPr="00906BEE" w:rsidRDefault="0089703A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2B42F3F793DA4775BAC0BD79518E8E2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2C2CDD" w:rsidRPr="00906BEE" w:rsidRDefault="0089703A" w:rsidP="007569C1">
            <w:pPr>
              <w:pStyle w:val="Heading4"/>
            </w:pPr>
            <w:sdt>
              <w:sdtPr>
                <w:alias w:val="Enter Job title 1:"/>
                <w:tag w:val="Enter Job title 1:"/>
                <w:id w:val="287256568"/>
                <w:placeholder>
                  <w:docPart w:val="FAD47D4768F94BD19D20FC013D34B89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1:"/>
                <w:tag w:val="Enter company 1:"/>
                <w:id w:val="-1857334048"/>
                <w:placeholder>
                  <w:docPart w:val="761B0414C3B5478D8F416D2CDF0AC8E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1:"/>
                <w:tag w:val="Enter dates from for employment 1:"/>
                <w:id w:val="-667248424"/>
                <w:placeholder>
                  <w:docPart w:val="F6A173C9C9B549389D197C61DCCBA30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1:"/>
                <w:tag w:val="Enter dates to for employment 1:"/>
                <w:id w:val="1198581279"/>
                <w:placeholder>
                  <w:docPart w:val="8395A1D1FE2646D88CE0BFEB373B78CC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sdt>
            <w:sdtPr>
              <w:alias w:val="Enter experience details 1:"/>
              <w:tag w:val="Enter experience details 1:"/>
              <w:id w:val="564761840"/>
              <w:placeholder>
                <w:docPart w:val="A8D8DC3CBC684FC2BBA0338B1FBBDDB8"/>
              </w:placeholder>
              <w:temporary/>
              <w:showingPlcHdr/>
              <w15:appearance w15:val="hidden"/>
            </w:sdtPr>
            <w:sdtEndPr/>
            <w:sdtContent>
              <w:p w:rsidR="002C2CDD" w:rsidRPr="00906BEE" w:rsidRDefault="002C2CDD" w:rsidP="007569C1">
                <w:r w:rsidRPr="00906BEE">
                  <w:t>Summarize your key responsibilities, leadership, and most stellar accomplishments.</w:t>
                </w:r>
                <w:r w:rsidR="00DF4E0A" w:rsidRPr="00906BEE">
                  <w:t xml:space="preserve">  Don’t list everything; keep it relevant and include data that shows the impact you made.</w:t>
                </w:r>
              </w:p>
            </w:sdtContent>
          </w:sdt>
          <w:p w:rsidR="002C2CDD" w:rsidRPr="00906BEE" w:rsidRDefault="0089703A" w:rsidP="007569C1">
            <w:pPr>
              <w:pStyle w:val="Heading4"/>
            </w:pPr>
            <w:sdt>
              <w:sdtPr>
                <w:alias w:val="Enter Job title 2:"/>
                <w:tag w:val="Enter Job title 2:"/>
                <w:id w:val="1752540770"/>
                <w:placeholder>
                  <w:docPart w:val="0C8D23595E5B48BBA33F40988064DBA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2:"/>
                <w:tag w:val="Enter company 2:"/>
                <w:id w:val="1314912929"/>
                <w:placeholder>
                  <w:docPart w:val="9FA9E1A6FA034D968FB16BE3FCCF746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2:"/>
                <w:tag w:val="Enter dates from for employment 2:"/>
                <w:id w:val="156656456"/>
                <w:placeholder>
                  <w:docPart w:val="D33EECDB76354AAC9A30C42C5FC0E31E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2:"/>
                <w:tag w:val="Enter dates To for employment 2:"/>
                <w:id w:val="545882806"/>
                <w:placeholder>
                  <w:docPart w:val="19AEE38CCF4A419F83F90AAC7DA40E99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p w:rsidR="002C2CDD" w:rsidRPr="00906BEE" w:rsidRDefault="0089703A" w:rsidP="007569C1">
            <w:sdt>
              <w:sdtPr>
                <w:alias w:val="Enter experience details 2:"/>
                <w:tag w:val="Enter experience details 2:"/>
                <w:id w:val="-423336076"/>
                <w:placeholder>
                  <w:docPart w:val="1039D8AC263B4234965004E52DA7422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Think about the size of the team you led, the number of projects you balanced, or the number of articles you wrote.</w:t>
                </w:r>
              </w:sdtContent>
            </w:sdt>
          </w:p>
          <w:p w:rsidR="002C2CDD" w:rsidRPr="00906BEE" w:rsidRDefault="0089703A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15F71FBE0F174929ADCD082706E6E87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2C2CDD" w:rsidRPr="00906BEE" w:rsidRDefault="0089703A" w:rsidP="007569C1">
            <w:pPr>
              <w:pStyle w:val="Heading4"/>
            </w:pPr>
            <w:sdt>
              <w:sdtPr>
                <w:alias w:val="Enter degree 1:"/>
                <w:tag w:val="Enter degree 1:"/>
                <w:id w:val="634905938"/>
                <w:placeholder>
                  <w:docPart w:val="D8C2619DA87A4F3F8A0C8000DDDA4A7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Degree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 earned:"/>
                <w:tag w:val="Enter date earned:"/>
                <w:id w:val="2025982333"/>
                <w:placeholder>
                  <w:docPart w:val="7AD398870EF345A4ABCBFFBDE033003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 Earned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school:"/>
                <w:tag w:val="Enter school:"/>
                <w:id w:val="1872190286"/>
                <w:placeholder>
                  <w:docPart w:val="5E4979BD0206413FAA96A7C4D31DCA8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School</w:t>
                </w:r>
              </w:sdtContent>
            </w:sdt>
          </w:p>
          <w:p w:rsidR="002C2CDD" w:rsidRPr="00906BEE" w:rsidRDefault="0089703A" w:rsidP="007569C1">
            <w:sdt>
              <w:sdtPr>
                <w:alias w:val="Education details 1:"/>
                <w:tag w:val="Education details 1:"/>
                <w:id w:val="-670642327"/>
                <w:placeholder>
                  <w:docPart w:val="D2D9CC9C048B4203A08B552BE94DA74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You might want to include your GPA and a summary of relevant coursework, awards, and honors.</w:t>
                </w:r>
              </w:sdtContent>
            </w:sdt>
          </w:p>
          <w:p w:rsidR="002C2CDD" w:rsidRPr="00906BEE" w:rsidRDefault="0089703A" w:rsidP="007569C1">
            <w:pPr>
              <w:pStyle w:val="Heading4"/>
            </w:pPr>
            <w:sdt>
              <w:sdtPr>
                <w:alias w:val="Enter degree 2:"/>
                <w:tag w:val="Enter degree 2:"/>
                <w:id w:val="1903635745"/>
                <w:placeholder>
                  <w:docPart w:val="C4C2CC55131F4628B4DA46477923F41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Degree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 earned:"/>
                <w:tag w:val="Enter date earned:"/>
                <w:id w:val="-1673556320"/>
                <w:placeholder>
                  <w:docPart w:val="ECF84BD0CD224812B6C6EBA8F03B239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 Earned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school:"/>
                <w:tag w:val="Enter school:"/>
                <w:id w:val="-53469802"/>
                <w:placeholder>
                  <w:docPart w:val="962321492F764C909FE0580C0AE08F5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School</w:t>
                </w:r>
              </w:sdtContent>
            </w:sdt>
          </w:p>
          <w:p w:rsidR="002C2CDD" w:rsidRPr="00906BEE" w:rsidRDefault="0089703A" w:rsidP="007569C1">
            <w:sdt>
              <w:sdtPr>
                <w:alias w:val="Education details 2:"/>
                <w:tag w:val="Education details 2:"/>
                <w:id w:val="-1546364347"/>
                <w:placeholder>
                  <w:docPart w:val="93816A60459041108D64AC9FD1564C0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On the Home tab of the ribbon, check out Styles to apply the formatting you need with just a click.</w:t>
                </w:r>
              </w:sdtContent>
            </w:sdt>
          </w:p>
          <w:p w:rsidR="002C2CDD" w:rsidRPr="00906BEE" w:rsidRDefault="0089703A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120B000BD5CA49B2B1691ADEAEBCEB8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:rsidR="00741125" w:rsidRPr="00906BEE" w:rsidRDefault="0089703A" w:rsidP="00741125">
            <w:sdt>
              <w:sdtPr>
                <w:alias w:val="Enter volunteer experience or leadership details:"/>
                <w:tag w:val="Enter volunteer experience or leadership details:"/>
                <w:id w:val="1952504710"/>
                <w:placeholder>
                  <w:docPart w:val="2A4E5D6109EE4C8DA8FF472893AE8E9F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906BEE">
                  <w:t>Did you manage a team for your club, lead a project for your favorite charity, or edit your school newspaper? Go ahead and describe experiences that illustrate your leadership abilities.</w:t>
                </w:r>
              </w:sdtContent>
            </w:sdt>
          </w:p>
        </w:tc>
      </w:tr>
    </w:tbl>
    <w:p w:rsidR="00290AAA" w:rsidRDefault="00290AAA" w:rsidP="00E22E87">
      <w:pPr>
        <w:pStyle w:val="NoSpacing"/>
      </w:pPr>
    </w:p>
    <w:sectPr w:rsidR="00290AAA" w:rsidSect="00EF7CC9">
      <w:headerReference w:type="default" r:id="rId7"/>
      <w:foot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03A" w:rsidRDefault="0089703A" w:rsidP="00713050">
      <w:pPr>
        <w:spacing w:line="240" w:lineRule="auto"/>
      </w:pPr>
      <w:r>
        <w:separator/>
      </w:r>
    </w:p>
  </w:endnote>
  <w:endnote w:type="continuationSeparator" w:id="0">
    <w:p w:rsidR="0089703A" w:rsidRDefault="0089703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2B0CF56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E89A378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11E25BC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7237332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D2D9CC9C048B4203A08B552BE94DA747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ECF84BD0CD224812B6C6EBA8F03B2395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93816A60459041108D64AC9FD1564C09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2A4E5D6109EE4C8DA8FF472893AE8E9F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A958E35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29F3BBC" wp14:editId="11C37B22">
                    <wp:extent cx="329184" cy="329184"/>
                    <wp:effectExtent l="0" t="0" r="13970" b="13970"/>
                    <wp:docPr id="34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9B21F46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22pR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C5AO22pRIAABhlAAAOAAAAAAAAAAAAAAAAAC4CAABkcnMvZTJvRG9j&#10;LnhtbFBLAQItABQABgAIAAAAIQBoRxvQ2AAAAAMBAAAPAAAAAAAAAAAAAAAAAP8UAABkcnMvZG93&#10;bnJldi54bWxQSwUGAAAAAAQABADzAAAABB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9DC81F5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BB818FD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R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Ag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GysCCOxEQAA5mMAAA4AAAAAAAAAAAAAAAAALgIAAGRycy9lMm9Eb2MueG1sUEsBAi0AFAAGAAgA&#10;AAAhAGhHG9DYAAAAAwEAAA8AAAAAAAAAAAAAAAAACxQAAGRycy9kb3ducmV2LnhtbFBLBQYAAAAA&#10;BAAEAPMAAAAQ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89703A" w:rsidP="003C5528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5E4979BD0206413FAA96A7C4D31DCA84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11117">
                <w:t>Email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witter handle:"/>
            <w:tag w:val="Enter twitter handle:"/>
            <w:id w:val="1081720897"/>
            <w:placeholder>
              <w:docPart w:val="C4C2CC55131F4628B4DA46477923F411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962321492F764C909FE0580C0AE08F59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linkedIn url:"/>
            <w:tag w:val="Enter linkedIn url:"/>
            <w:id w:val="-1529023829"/>
            <w:placeholder>
              <w:docPart w:val="120B000BD5CA49B2B1691ADEAEBCEB8F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LinkedIN URL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03A" w:rsidRDefault="0089703A" w:rsidP="00713050">
      <w:pPr>
        <w:spacing w:line="240" w:lineRule="auto"/>
      </w:pPr>
      <w:r>
        <w:separator/>
      </w:r>
    </w:p>
  </w:footnote>
  <w:footnote w:type="continuationSeparator" w:id="0">
    <w:p w:rsidR="0089703A" w:rsidRDefault="0089703A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8615BFE" wp14:editId="4A130A45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21687207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placeholder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1A5CA9" w:rsidRPr="009B3C40">
                <w:t>YN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89703A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/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:rsidR="001A5CA9" w:rsidRDefault="0089703A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t>Profession or Industry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C3"/>
    <w:rsid w:val="00091382"/>
    <w:rsid w:val="000A07DA"/>
    <w:rsid w:val="000A2BFA"/>
    <w:rsid w:val="000B0619"/>
    <w:rsid w:val="000B61CA"/>
    <w:rsid w:val="000F7610"/>
    <w:rsid w:val="00114ED7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6104A"/>
    <w:rsid w:val="004717C5"/>
    <w:rsid w:val="004A24CC"/>
    <w:rsid w:val="00523479"/>
    <w:rsid w:val="00543DB7"/>
    <w:rsid w:val="005729B0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D2696"/>
    <w:rsid w:val="007D2FD2"/>
    <w:rsid w:val="00811117"/>
    <w:rsid w:val="00823C54"/>
    <w:rsid w:val="00841146"/>
    <w:rsid w:val="0088504C"/>
    <w:rsid w:val="0089382B"/>
    <w:rsid w:val="0089703A"/>
    <w:rsid w:val="008A1907"/>
    <w:rsid w:val="008C6BCA"/>
    <w:rsid w:val="008C7B50"/>
    <w:rsid w:val="008E4B30"/>
    <w:rsid w:val="00906BEE"/>
    <w:rsid w:val="009243E7"/>
    <w:rsid w:val="00985D58"/>
    <w:rsid w:val="009B3C40"/>
    <w:rsid w:val="00A42540"/>
    <w:rsid w:val="00A50939"/>
    <w:rsid w:val="00A74EC3"/>
    <w:rsid w:val="00A83413"/>
    <w:rsid w:val="00AA6A40"/>
    <w:rsid w:val="00AA75F6"/>
    <w:rsid w:val="00AD00FD"/>
    <w:rsid w:val="00AF0A8E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8CB574-CCAF-4FDF-A8D5-ABB8237A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ctre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2F66CB04A54146B688652446484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81BDA-A715-488C-BD5C-C29187F75F36}"/>
      </w:docPartPr>
      <w:docPartBody>
        <w:p w:rsidR="00000000" w:rsidRDefault="00C377BB">
          <w:pPr>
            <w:pStyle w:val="0C2F66CB04A54146B688652446484DF4"/>
          </w:pPr>
          <w:r w:rsidRPr="00906BEE">
            <w:t>YN</w:t>
          </w:r>
        </w:p>
      </w:docPartBody>
    </w:docPart>
    <w:docPart>
      <w:docPartPr>
        <w:name w:val="3763BB2CCE6A4CA3B8CE5830B807F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B0313-BBAF-4E94-8436-9BB79A866BC3}"/>
      </w:docPartPr>
      <w:docPartBody>
        <w:p w:rsidR="00000000" w:rsidRDefault="00C377BB">
          <w:pPr>
            <w:pStyle w:val="3763BB2CCE6A4CA3B8CE5830B807F692"/>
          </w:pPr>
          <w:r w:rsidRPr="00906BEE">
            <w:t>Objective</w:t>
          </w:r>
        </w:p>
      </w:docPartBody>
    </w:docPart>
    <w:docPart>
      <w:docPartPr>
        <w:name w:val="C3BD4A32D4F448F4A9326BF4A1F87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B894C-F864-40F7-A6EF-330F631D8DAE}"/>
      </w:docPartPr>
      <w:docPartBody>
        <w:p w:rsidR="008A56B5" w:rsidRDefault="00C377BB" w:rsidP="007569C1">
          <w:r w:rsidRPr="00906BEE">
            <w:t>To get started, click placeholder text and start typing. Be brief: one or two sentences.</w:t>
          </w:r>
        </w:p>
        <w:p w:rsidR="00000000" w:rsidRDefault="00C377BB">
          <w:pPr>
            <w:pStyle w:val="C3BD4A32D4F448F4A9326BF4A1F87BCB"/>
          </w:pPr>
          <w:r w:rsidRPr="00823C54">
            <w:t>Double-click the table cells in the footer to add your contact info (or delete the columns you don’t want).</w:t>
          </w:r>
        </w:p>
      </w:docPartBody>
    </w:docPart>
    <w:docPart>
      <w:docPartPr>
        <w:name w:val="39F85E4C3037424C86C5CC7C3AD33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5762A-33F3-42AE-9F55-2F3033DBE630}"/>
      </w:docPartPr>
      <w:docPartBody>
        <w:p w:rsidR="00000000" w:rsidRDefault="00C377BB">
          <w:pPr>
            <w:pStyle w:val="39F85E4C3037424C86C5CC7C3AD33276"/>
          </w:pPr>
          <w:r w:rsidRPr="00906BEE">
            <w:t>Skills</w:t>
          </w:r>
        </w:p>
      </w:docPartBody>
    </w:docPart>
    <w:docPart>
      <w:docPartPr>
        <w:name w:val="C0CEFF2BAFEE49C988787333696B4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BC455-ABE5-40C1-B4A2-2E1E6C7757DC}"/>
      </w:docPartPr>
      <w:docPartBody>
        <w:p w:rsidR="00000000" w:rsidRDefault="00C377BB">
          <w:pPr>
            <w:pStyle w:val="C0CEFF2BAFEE49C988787333696B41CA"/>
          </w:pPr>
          <w:r w:rsidRPr="00906BEE">
            <w:t xml:space="preserve">Explain what you’re especially good at. What sets </w:t>
          </w:r>
          <w:r w:rsidRPr="00906BEE">
            <w:t>you apart? Use your own language—not jargon.</w:t>
          </w:r>
        </w:p>
      </w:docPartBody>
    </w:docPart>
    <w:docPart>
      <w:docPartPr>
        <w:name w:val="BE89F7E39CD140E6A0B777F89C1DA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1392A-93D7-4E41-ADF9-772B8ACF97CC}"/>
      </w:docPartPr>
      <w:docPartBody>
        <w:p w:rsidR="00000000" w:rsidRDefault="00C377BB">
          <w:pPr>
            <w:pStyle w:val="BE89F7E39CD140E6A0B777F89C1DA171"/>
          </w:pPr>
          <w:r>
            <w:t>Your name</w:t>
          </w:r>
        </w:p>
      </w:docPartBody>
    </w:docPart>
    <w:docPart>
      <w:docPartPr>
        <w:name w:val="BF5DEA61DE57446685BA330830D75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9AF49-7ED3-410C-9784-16C3CA098309}"/>
      </w:docPartPr>
      <w:docPartBody>
        <w:p w:rsidR="00000000" w:rsidRDefault="00C377BB">
          <w:pPr>
            <w:pStyle w:val="BF5DEA61DE57446685BA330830D756FB"/>
          </w:pPr>
          <w:r w:rsidRPr="00906BEE">
            <w:t>Profession or Industry</w:t>
          </w:r>
        </w:p>
      </w:docPartBody>
    </w:docPart>
    <w:docPart>
      <w:docPartPr>
        <w:name w:val="38D19B3B9007498B81096DA185475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7A4BB-1FA9-4FF1-B06A-FED35D0EF51E}"/>
      </w:docPartPr>
      <w:docPartBody>
        <w:p w:rsidR="00000000" w:rsidRDefault="00C377BB">
          <w:pPr>
            <w:pStyle w:val="38D19B3B9007498B81096DA18547518A"/>
          </w:pPr>
          <w:r w:rsidRPr="00906BEE">
            <w:t>Link to other online properties: Portfolio/Website/Blo</w:t>
          </w:r>
          <w:r w:rsidRPr="00906BEE">
            <w:t>g</w:t>
          </w:r>
        </w:p>
      </w:docPartBody>
    </w:docPart>
    <w:docPart>
      <w:docPartPr>
        <w:name w:val="2B42F3F793DA4775BAC0BD79518E8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AD84A-688B-4B5E-9787-6E8445B94DB5}"/>
      </w:docPartPr>
      <w:docPartBody>
        <w:p w:rsidR="00000000" w:rsidRDefault="00C377BB">
          <w:pPr>
            <w:pStyle w:val="2B42F3F793DA4775BAC0BD79518E8E21"/>
          </w:pPr>
          <w:r w:rsidRPr="00906BEE">
            <w:t>Experience</w:t>
          </w:r>
        </w:p>
      </w:docPartBody>
    </w:docPart>
    <w:docPart>
      <w:docPartPr>
        <w:name w:val="FAD47D4768F94BD19D20FC013D34B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3ABFD-F144-4F55-8EDE-C81B519C9710}"/>
      </w:docPartPr>
      <w:docPartBody>
        <w:p w:rsidR="00000000" w:rsidRDefault="00C377BB">
          <w:pPr>
            <w:pStyle w:val="FAD47D4768F94BD19D20FC013D34B89F"/>
          </w:pPr>
          <w:r w:rsidRPr="00906BEE">
            <w:t>Job Title</w:t>
          </w:r>
        </w:p>
      </w:docPartBody>
    </w:docPart>
    <w:docPart>
      <w:docPartPr>
        <w:name w:val="761B0414C3B5478D8F416D2CDF0AC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BE095-D3C3-481D-B477-ED5AC76C5631}"/>
      </w:docPartPr>
      <w:docPartBody>
        <w:p w:rsidR="00000000" w:rsidRDefault="00C377BB">
          <w:pPr>
            <w:pStyle w:val="761B0414C3B5478D8F416D2CDF0AC8ED"/>
          </w:pPr>
          <w:r w:rsidRPr="00906BEE">
            <w:t>Company</w:t>
          </w:r>
        </w:p>
      </w:docPartBody>
    </w:docPart>
    <w:docPart>
      <w:docPartPr>
        <w:name w:val="F6A173C9C9B549389D197C61DCCBA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8C659-DE64-4B4D-AE52-21BD771D94EF}"/>
      </w:docPartPr>
      <w:docPartBody>
        <w:p w:rsidR="00000000" w:rsidRDefault="00C377BB">
          <w:pPr>
            <w:pStyle w:val="F6A173C9C9B549389D197C61DCCBA304"/>
          </w:pPr>
          <w:r w:rsidRPr="00906BEE">
            <w:t>Dates From</w:t>
          </w:r>
        </w:p>
      </w:docPartBody>
    </w:docPart>
    <w:docPart>
      <w:docPartPr>
        <w:name w:val="8395A1D1FE2646D88CE0BFEB373B7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BAE75-A4C2-493B-ABA6-77E79174DF27}"/>
      </w:docPartPr>
      <w:docPartBody>
        <w:p w:rsidR="00000000" w:rsidRDefault="00C377BB">
          <w:pPr>
            <w:pStyle w:val="8395A1D1FE2646D88CE0BFEB373B78CC"/>
          </w:pPr>
          <w:r w:rsidRPr="00906BEE">
            <w:t>To</w:t>
          </w:r>
        </w:p>
      </w:docPartBody>
    </w:docPart>
    <w:docPart>
      <w:docPartPr>
        <w:name w:val="A8D8DC3CBC684FC2BBA0338B1FBBD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70549-AD5E-4590-A83D-851839BD22DB}"/>
      </w:docPartPr>
      <w:docPartBody>
        <w:p w:rsidR="00000000" w:rsidRDefault="00C377BB">
          <w:pPr>
            <w:pStyle w:val="A8D8DC3CBC684FC2BBA0338B1FBBDDB8"/>
          </w:pPr>
          <w:r w:rsidRPr="00906BEE">
            <w:t>Summarize your key responsibilities, leadership, and most stellar accomplishments.  Don’t list everything; keep it relevant and include data that shows the impact you made</w:t>
          </w:r>
          <w:r w:rsidRPr="00906BEE">
            <w:t>.</w:t>
          </w:r>
        </w:p>
      </w:docPartBody>
    </w:docPart>
    <w:docPart>
      <w:docPartPr>
        <w:name w:val="0C8D23595E5B48BBA33F40988064D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11A7E-A054-417E-ABD6-C4069DF5ECDC}"/>
      </w:docPartPr>
      <w:docPartBody>
        <w:p w:rsidR="00000000" w:rsidRDefault="00C377BB">
          <w:pPr>
            <w:pStyle w:val="0C8D23595E5B48BBA33F40988064DBA8"/>
          </w:pPr>
          <w:r w:rsidRPr="00906BEE">
            <w:t>Job Title</w:t>
          </w:r>
        </w:p>
      </w:docPartBody>
    </w:docPart>
    <w:docPart>
      <w:docPartPr>
        <w:name w:val="9FA9E1A6FA034D968FB16BE3FCCF7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36D48-CF15-4BD0-9491-5EBDE06B9FF7}"/>
      </w:docPartPr>
      <w:docPartBody>
        <w:p w:rsidR="00000000" w:rsidRDefault="00C377BB">
          <w:pPr>
            <w:pStyle w:val="9FA9E1A6FA034D968FB16BE3FCCF746C"/>
          </w:pPr>
          <w:r w:rsidRPr="00906BEE">
            <w:t>Company</w:t>
          </w:r>
        </w:p>
      </w:docPartBody>
    </w:docPart>
    <w:docPart>
      <w:docPartPr>
        <w:name w:val="D33EECDB76354AAC9A30C42C5FC0E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332CA-3FBD-4A0A-8A17-B44F841266EA}"/>
      </w:docPartPr>
      <w:docPartBody>
        <w:p w:rsidR="00000000" w:rsidRDefault="00C377BB">
          <w:pPr>
            <w:pStyle w:val="D33EECDB76354AAC9A30C42C5FC0E31E"/>
          </w:pPr>
          <w:r w:rsidRPr="00906BEE">
            <w:t>Dates From</w:t>
          </w:r>
        </w:p>
      </w:docPartBody>
    </w:docPart>
    <w:docPart>
      <w:docPartPr>
        <w:name w:val="19AEE38CCF4A419F83F90AAC7DA40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0BEC3-A556-4A4B-BF42-3B9872C52293}"/>
      </w:docPartPr>
      <w:docPartBody>
        <w:p w:rsidR="00000000" w:rsidRDefault="00C377BB">
          <w:pPr>
            <w:pStyle w:val="19AEE38CCF4A419F83F90AAC7DA40E99"/>
          </w:pPr>
          <w:r w:rsidRPr="00906BEE">
            <w:t>To</w:t>
          </w:r>
        </w:p>
      </w:docPartBody>
    </w:docPart>
    <w:docPart>
      <w:docPartPr>
        <w:name w:val="1039D8AC263B4234965004E52DA74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890BD-F790-45B5-98EE-0CFD1796431F}"/>
      </w:docPartPr>
      <w:docPartBody>
        <w:p w:rsidR="00000000" w:rsidRDefault="00C377BB">
          <w:pPr>
            <w:pStyle w:val="1039D8AC263B4234965004E52DA7422B"/>
          </w:pPr>
          <w:r w:rsidRPr="00906BEE">
            <w:t>Think about the size of the team you led, the number of projects you balanced, or the number of articles you wrote.</w:t>
          </w:r>
        </w:p>
      </w:docPartBody>
    </w:docPart>
    <w:docPart>
      <w:docPartPr>
        <w:name w:val="15F71FBE0F174929ADCD082706E6E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9ECA9-9833-4FA3-B560-3E047ACBA838}"/>
      </w:docPartPr>
      <w:docPartBody>
        <w:p w:rsidR="00000000" w:rsidRDefault="00C377BB">
          <w:pPr>
            <w:pStyle w:val="15F71FBE0F174929ADCD082706E6E875"/>
          </w:pPr>
          <w:r w:rsidRPr="00906BEE">
            <w:t>Education</w:t>
          </w:r>
        </w:p>
      </w:docPartBody>
    </w:docPart>
    <w:docPart>
      <w:docPartPr>
        <w:name w:val="D8C2619DA87A4F3F8A0C8000DDDA4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97C05-9F4D-46F5-BAF5-AE4613EA3B93}"/>
      </w:docPartPr>
      <w:docPartBody>
        <w:p w:rsidR="00000000" w:rsidRDefault="00C377BB">
          <w:pPr>
            <w:pStyle w:val="D8C2619DA87A4F3F8A0C8000DDDA4A72"/>
          </w:pPr>
          <w:r w:rsidRPr="00906BEE">
            <w:t>Degree</w:t>
          </w:r>
        </w:p>
      </w:docPartBody>
    </w:docPart>
    <w:docPart>
      <w:docPartPr>
        <w:name w:val="7AD398870EF345A4ABCBFFBDE0330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ECB33-D4DC-42F5-B0FE-69EB34B839B5}"/>
      </w:docPartPr>
      <w:docPartBody>
        <w:p w:rsidR="00000000" w:rsidRDefault="00C377BB">
          <w:pPr>
            <w:pStyle w:val="7AD398870EF345A4ABCBFFBDE0330034"/>
          </w:pPr>
          <w:r w:rsidRPr="00906BEE">
            <w:t>Date Earned</w:t>
          </w:r>
        </w:p>
      </w:docPartBody>
    </w:docPart>
    <w:docPart>
      <w:docPartPr>
        <w:name w:val="5E4979BD0206413FAA96A7C4D31DC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71DD6-B9FA-483A-BC42-1447F38F418B}"/>
      </w:docPartPr>
      <w:docPartBody>
        <w:p w:rsidR="00000000" w:rsidRDefault="00C377BB">
          <w:pPr>
            <w:pStyle w:val="5E4979BD0206413FAA96A7C4D31DCA84"/>
          </w:pPr>
          <w:r w:rsidRPr="00906BEE">
            <w:t>School</w:t>
          </w:r>
        </w:p>
      </w:docPartBody>
    </w:docPart>
    <w:docPart>
      <w:docPartPr>
        <w:name w:val="D2D9CC9C048B4203A08B552BE94DA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432F9-301E-4164-8282-4C2CDA6C6571}"/>
      </w:docPartPr>
      <w:docPartBody>
        <w:p w:rsidR="00000000" w:rsidRDefault="00C377BB">
          <w:pPr>
            <w:pStyle w:val="D2D9CC9C048B4203A08B552BE94DA747"/>
          </w:pPr>
          <w:r w:rsidRPr="00906BEE">
            <w:t>You might want to include your GPA and a summary of relevant coursework, awards, and</w:t>
          </w:r>
          <w:r w:rsidRPr="00906BEE">
            <w:t xml:space="preserve"> honors.</w:t>
          </w:r>
        </w:p>
      </w:docPartBody>
    </w:docPart>
    <w:docPart>
      <w:docPartPr>
        <w:name w:val="C4C2CC55131F4628B4DA46477923F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409AD-D015-4010-A006-E1312B19926A}"/>
      </w:docPartPr>
      <w:docPartBody>
        <w:p w:rsidR="00000000" w:rsidRDefault="00C377BB">
          <w:pPr>
            <w:pStyle w:val="C4C2CC55131F4628B4DA46477923F411"/>
          </w:pPr>
          <w:r w:rsidRPr="00906BEE">
            <w:t>Degree</w:t>
          </w:r>
        </w:p>
      </w:docPartBody>
    </w:docPart>
    <w:docPart>
      <w:docPartPr>
        <w:name w:val="ECF84BD0CD224812B6C6EBA8F03B2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643BA-348E-4248-9E44-40F100C4BE1C}"/>
      </w:docPartPr>
      <w:docPartBody>
        <w:p w:rsidR="00000000" w:rsidRDefault="00C377BB">
          <w:pPr>
            <w:pStyle w:val="ECF84BD0CD224812B6C6EBA8F03B2395"/>
          </w:pPr>
          <w:r w:rsidRPr="00906BEE">
            <w:t>Date Earned</w:t>
          </w:r>
        </w:p>
      </w:docPartBody>
    </w:docPart>
    <w:docPart>
      <w:docPartPr>
        <w:name w:val="962321492F764C909FE0580C0AE08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E2315-FB82-4C1D-8F6B-1C521B8C7931}"/>
      </w:docPartPr>
      <w:docPartBody>
        <w:p w:rsidR="00000000" w:rsidRDefault="00C377BB">
          <w:pPr>
            <w:pStyle w:val="962321492F764C909FE0580C0AE08F59"/>
          </w:pPr>
          <w:r w:rsidRPr="00906BEE">
            <w:t>School</w:t>
          </w:r>
        </w:p>
      </w:docPartBody>
    </w:docPart>
    <w:docPart>
      <w:docPartPr>
        <w:name w:val="93816A60459041108D64AC9FD1564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64E7-694F-4047-9625-20F292DB0533}"/>
      </w:docPartPr>
      <w:docPartBody>
        <w:p w:rsidR="00000000" w:rsidRDefault="00C377BB">
          <w:pPr>
            <w:pStyle w:val="93816A60459041108D64AC9FD1564C09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120B000BD5CA49B2B1691ADEAEBCE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5C5A9-B8AE-49EE-964B-765B57322F59}"/>
      </w:docPartPr>
      <w:docPartBody>
        <w:p w:rsidR="00000000" w:rsidRDefault="00C377BB">
          <w:pPr>
            <w:pStyle w:val="120B000BD5CA49B2B1691ADEAEBCEB8F"/>
          </w:pPr>
          <w:r w:rsidRPr="00906BEE">
            <w:t>Volunteer Experience or Leadership</w:t>
          </w:r>
        </w:p>
      </w:docPartBody>
    </w:docPart>
    <w:docPart>
      <w:docPartPr>
        <w:name w:val="2A4E5D6109EE4C8DA8FF472893AE8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C67D8-1414-46AA-BA85-B43A80E3093D}"/>
      </w:docPartPr>
      <w:docPartBody>
        <w:p w:rsidR="00000000" w:rsidRDefault="00C377BB">
          <w:pPr>
            <w:pStyle w:val="2A4E5D6109EE4C8DA8FF472893AE8E9F"/>
          </w:pPr>
          <w:r w:rsidRPr="00906BEE">
            <w:t>Did you manage a team for your club, lead a project for your favorite charity, or edit</w:t>
          </w:r>
          <w:r w:rsidRPr="00906BEE">
            <w:t xml:space="preserve">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BB"/>
    <w:rsid w:val="00C3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2F66CB04A54146B688652446484DF4">
    <w:name w:val="0C2F66CB04A54146B688652446484DF4"/>
  </w:style>
  <w:style w:type="paragraph" w:customStyle="1" w:styleId="3763BB2CCE6A4CA3B8CE5830B807F692">
    <w:name w:val="3763BB2CCE6A4CA3B8CE5830B807F692"/>
  </w:style>
  <w:style w:type="paragraph" w:customStyle="1" w:styleId="C3BD4A32D4F448F4A9326BF4A1F87BCB">
    <w:name w:val="C3BD4A32D4F448F4A9326BF4A1F87BCB"/>
  </w:style>
  <w:style w:type="paragraph" w:customStyle="1" w:styleId="39F85E4C3037424C86C5CC7C3AD33276">
    <w:name w:val="39F85E4C3037424C86C5CC7C3AD33276"/>
  </w:style>
  <w:style w:type="paragraph" w:customStyle="1" w:styleId="C0CEFF2BAFEE49C988787333696B41CA">
    <w:name w:val="C0CEFF2BAFEE49C988787333696B41CA"/>
  </w:style>
  <w:style w:type="paragraph" w:customStyle="1" w:styleId="BE89F7E39CD140E6A0B777F89C1DA171">
    <w:name w:val="BE89F7E39CD140E6A0B777F89C1DA171"/>
  </w:style>
  <w:style w:type="paragraph" w:customStyle="1" w:styleId="BF5DEA61DE57446685BA330830D756FB">
    <w:name w:val="BF5DEA61DE57446685BA330830D756FB"/>
  </w:style>
  <w:style w:type="paragraph" w:customStyle="1" w:styleId="38D19B3B9007498B81096DA18547518A">
    <w:name w:val="38D19B3B9007498B81096DA18547518A"/>
  </w:style>
  <w:style w:type="paragraph" w:customStyle="1" w:styleId="2B42F3F793DA4775BAC0BD79518E8E21">
    <w:name w:val="2B42F3F793DA4775BAC0BD79518E8E21"/>
  </w:style>
  <w:style w:type="paragraph" w:customStyle="1" w:styleId="FAD47D4768F94BD19D20FC013D34B89F">
    <w:name w:val="FAD47D4768F94BD19D20FC013D34B89F"/>
  </w:style>
  <w:style w:type="paragraph" w:customStyle="1" w:styleId="761B0414C3B5478D8F416D2CDF0AC8ED">
    <w:name w:val="761B0414C3B5478D8F416D2CDF0AC8ED"/>
  </w:style>
  <w:style w:type="paragraph" w:customStyle="1" w:styleId="F6A173C9C9B549389D197C61DCCBA304">
    <w:name w:val="F6A173C9C9B549389D197C61DCCBA304"/>
  </w:style>
  <w:style w:type="paragraph" w:customStyle="1" w:styleId="8395A1D1FE2646D88CE0BFEB373B78CC">
    <w:name w:val="8395A1D1FE2646D88CE0BFEB373B78CC"/>
  </w:style>
  <w:style w:type="paragraph" w:customStyle="1" w:styleId="A8D8DC3CBC684FC2BBA0338B1FBBDDB8">
    <w:name w:val="A8D8DC3CBC684FC2BBA0338B1FBBDDB8"/>
  </w:style>
  <w:style w:type="paragraph" w:customStyle="1" w:styleId="0C8D23595E5B48BBA33F40988064DBA8">
    <w:name w:val="0C8D23595E5B48BBA33F40988064DBA8"/>
  </w:style>
  <w:style w:type="paragraph" w:customStyle="1" w:styleId="9FA9E1A6FA034D968FB16BE3FCCF746C">
    <w:name w:val="9FA9E1A6FA034D968FB16BE3FCCF746C"/>
  </w:style>
  <w:style w:type="paragraph" w:customStyle="1" w:styleId="D33EECDB76354AAC9A30C42C5FC0E31E">
    <w:name w:val="D33EECDB76354AAC9A30C42C5FC0E31E"/>
  </w:style>
  <w:style w:type="paragraph" w:customStyle="1" w:styleId="19AEE38CCF4A419F83F90AAC7DA40E99">
    <w:name w:val="19AEE38CCF4A419F83F90AAC7DA40E99"/>
  </w:style>
  <w:style w:type="paragraph" w:customStyle="1" w:styleId="1039D8AC263B4234965004E52DA7422B">
    <w:name w:val="1039D8AC263B4234965004E52DA7422B"/>
  </w:style>
  <w:style w:type="paragraph" w:customStyle="1" w:styleId="15F71FBE0F174929ADCD082706E6E875">
    <w:name w:val="15F71FBE0F174929ADCD082706E6E875"/>
  </w:style>
  <w:style w:type="paragraph" w:customStyle="1" w:styleId="D8C2619DA87A4F3F8A0C8000DDDA4A72">
    <w:name w:val="D8C2619DA87A4F3F8A0C8000DDDA4A72"/>
  </w:style>
  <w:style w:type="paragraph" w:customStyle="1" w:styleId="7AD398870EF345A4ABCBFFBDE0330034">
    <w:name w:val="7AD398870EF345A4ABCBFFBDE0330034"/>
  </w:style>
  <w:style w:type="paragraph" w:customStyle="1" w:styleId="5E4979BD0206413FAA96A7C4D31DCA84">
    <w:name w:val="5E4979BD0206413FAA96A7C4D31DCA84"/>
  </w:style>
  <w:style w:type="paragraph" w:customStyle="1" w:styleId="D2D9CC9C048B4203A08B552BE94DA747">
    <w:name w:val="D2D9CC9C048B4203A08B552BE94DA747"/>
  </w:style>
  <w:style w:type="paragraph" w:customStyle="1" w:styleId="C4C2CC55131F4628B4DA46477923F411">
    <w:name w:val="C4C2CC55131F4628B4DA46477923F411"/>
  </w:style>
  <w:style w:type="paragraph" w:customStyle="1" w:styleId="ECF84BD0CD224812B6C6EBA8F03B2395">
    <w:name w:val="ECF84BD0CD224812B6C6EBA8F03B2395"/>
  </w:style>
  <w:style w:type="paragraph" w:customStyle="1" w:styleId="962321492F764C909FE0580C0AE08F59">
    <w:name w:val="962321492F764C909FE0580C0AE08F59"/>
  </w:style>
  <w:style w:type="paragraph" w:customStyle="1" w:styleId="93816A60459041108D64AC9FD1564C09">
    <w:name w:val="93816A60459041108D64AC9FD1564C09"/>
  </w:style>
  <w:style w:type="paragraph" w:customStyle="1" w:styleId="120B000BD5CA49B2B1691ADEAEBCEB8F">
    <w:name w:val="120B000BD5CA49B2B1691ADEAEBCEB8F"/>
  </w:style>
  <w:style w:type="paragraph" w:customStyle="1" w:styleId="2A4E5D6109EE4C8DA8FF472893AE8E9F">
    <w:name w:val="2A4E5D6109EE4C8DA8FF472893AE8E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Pun</dc:creator>
  <cp:keywords/>
  <dc:description/>
  <cp:lastModifiedBy>Ashok Pun</cp:lastModifiedBy>
  <cp:revision>1</cp:revision>
  <dcterms:created xsi:type="dcterms:W3CDTF">2018-07-02T07:59:00Z</dcterms:created>
  <dcterms:modified xsi:type="dcterms:W3CDTF">2018-07-02T07:59:00Z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